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7B5" w:rsidRPr="00B2061B" w:rsidRDefault="006B37B5" w:rsidP="00126A8D">
      <w:pPr>
        <w:pStyle w:val="msContact"/>
        <w:rPr>
          <w:b/>
          <w:noProof/>
        </w:rPr>
      </w:pPr>
      <w:r>
        <w:fldChar w:fldCharType="begin"/>
      </w:r>
      <w:r>
        <w:instrText xml:space="preserve"> SEQ CHAPTER \h \r 1</w:instrText>
      </w:r>
      <w:r>
        <w:fldChar w:fldCharType="end"/>
      </w:r>
      <w:r w:rsidR="002C6E0A">
        <w:t>{</w:t>
      </w:r>
      <w:r w:rsidR="00B05704">
        <w:t>author</w:t>
      </w:r>
      <w:r w:rsidR="002C6E0A">
        <w:t>}</w:t>
      </w:r>
      <w:r w:rsidR="00DF2CD7">
        <w:tab/>
        <w:t xml:space="preserve">about </w:t>
      </w:r>
      <w:r w:rsidR="00DF2CD7">
        <w:fldChar w:fldCharType="begin"/>
      </w:r>
      <w:r w:rsidR="00DF2CD7">
        <w:instrText xml:space="preserve"> =</w:instrText>
      </w:r>
      <w:r w:rsidR="00B93C76">
        <w:instrText xml:space="preserve">MAX(100, </w:instrText>
      </w:r>
      <w:r w:rsidR="00DF2CD7">
        <w:instrText>INT((</w:instrText>
      </w:r>
      <w:r w:rsidR="00A34CE6">
        <w:rPr>
          <w:noProof/>
        </w:rPr>
        <w:fldChar w:fldCharType="begin"/>
      </w:r>
      <w:r w:rsidR="00A34CE6">
        <w:rPr>
          <w:noProof/>
        </w:rPr>
        <w:instrText xml:space="preserve"> NUMWORDS </w:instrText>
      </w:r>
      <w:r w:rsidR="00A34CE6">
        <w:rPr>
          <w:noProof/>
        </w:rPr>
        <w:fldChar w:fldCharType="separate"/>
      </w:r>
      <w:r w:rsidR="00B05704">
        <w:rPr>
          <w:noProof/>
        </w:rPr>
        <w:instrText>23</w:instrText>
      </w:r>
      <w:r w:rsidR="00A34CE6">
        <w:rPr>
          <w:noProof/>
        </w:rPr>
        <w:fldChar w:fldCharType="end"/>
      </w:r>
      <w:r w:rsidR="00DF2CD7">
        <w:instrText xml:space="preserve"> + 50) / 100) * 100</w:instrText>
      </w:r>
      <w:r w:rsidR="00B93C76">
        <w:instrText>)</w:instrText>
      </w:r>
      <w:r w:rsidR="00DF2CD7">
        <w:instrText xml:space="preserve"> \##,###</w:instrText>
      </w:r>
      <w:r w:rsidR="00DF2CD7">
        <w:fldChar w:fldCharType="separate"/>
      </w:r>
      <w:r w:rsidR="00B05704">
        <w:rPr>
          <w:noProof/>
        </w:rPr>
        <w:t xml:space="preserve"> {word_count}</w:t>
      </w:r>
      <w:r w:rsidR="00DF2CD7">
        <w:fldChar w:fldCharType="end"/>
      </w:r>
      <w:r>
        <w:t xml:space="preserve"> words</w:t>
      </w:r>
    </w:p>
    <w:p w:rsidR="006B37B5" w:rsidRDefault="002C6E0A" w:rsidP="00D236B8">
      <w:pPr>
        <w:pStyle w:val="msContact"/>
      </w:pPr>
      <w:r w:rsidR="00B05704">
        <w:t>{address}</w:t>
      </w:r>
    </w:p>
    <w:p w:rsidR="006B37B5" w:rsidRDefault="002C6E0A" w:rsidP="00D236B8">
      <w:pPr>
        <w:pStyle w:val="msContact"/>
      </w:pPr>
      <w:r w:rsidR="00B05704">
        <w:t>{city_postal}</w:t>
      </w:r>
    </w:p>
    <w:p w:rsidR="006B37B5" w:rsidRDefault="002C6E0A" w:rsidP="00D236B8">
      <w:pPr>
        <w:pStyle w:val="msContact"/>
      </w:pPr>
      <w:r w:rsidR="00B05704">
        <w:t>{phone}</w:t>
      </w:r>
    </w:p>
    <w:p w:rsidR="00D236B8" w:rsidRDefault="002C6E0A" w:rsidP="00D236B8">
      <w:pPr>
        <w:pStyle w:val="msContact"/>
      </w:pPr>
      <w:r w:rsidR="00B05704">
        <w:t>{email}</w:t>
      </w:r>
    </w:p>
    <w:p w:rsidR="00D236B8" w:rsidRDefault="00D236B8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6B37B5" w:rsidP="00D236B8">
      <w:pPr>
        <w:pStyle w:val="msText"/>
      </w:pPr>
    </w:p>
    <w:p w:rsidR="006B37B5" w:rsidRDefault="002C6E0A" w:rsidP="00D236B8">
      <w:pPr>
        <w:pStyle w:val="msTitle"/>
      </w:pPr>
      <w:bookmarkStart w:id="0" w:name="1"/>
      <w:bookmarkEnd w:id="0"/>
      <w:r w:rsidR="00B05704">
        <w:t>{title}</w:t>
      </w:r>
    </w:p>
    <w:p w:rsidR="006B37B5" w:rsidRDefault="006B37B5" w:rsidP="00D236B8">
      <w:pPr>
        <w:pStyle w:val="msByline"/>
      </w:pPr>
      <w:r>
        <w:t xml:space="preserve">by </w:t>
      </w:r>
      <w:r w:rsidR="00B05704">
        <w:t>{author}</w:t>
      </w:r>
    </w:p>
        {content}
    <w:p w:rsidR="00B05704" w:rsidRDefault="00B05704">
      <w:pPr>
        <w:rPr>
          <w:rFonts w:ascii="Courier New" w:hAnsi="Courier New"/>
        </w:rPr>
      </w:pPr>
      <w:r>
        <w:br w:type="page"/>
      </w:r>
    </w:p>
    <w:p w:rsidR="00170495" w:rsidRPr="00170495" w:rsidRDefault="00170495" w:rsidP="00170495">
      <w:pPr>
        <w:pStyle w:val="msText"/>
      </w:pPr>
    </w:p>
    <w:sectPr w:rsidR="00170495" w:rsidRPr="00170495" w:rsidSect="00C30DD7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440" w:right="1296" w:bottom="1224" w:left="1440" w:header="14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CE6" w:rsidRDefault="00A34CE6">
      <w:r>
        <w:separator/>
      </w:r>
    </w:p>
  </w:endnote>
  <w:endnote w:type="continuationSeparator" w:id="0">
    <w:p w:rsidR="00A34CE6" w:rsidRDefault="00A3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7B5" w:rsidRDefault="006B37B5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7B5" w:rsidRDefault="006B37B5"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CE6" w:rsidRDefault="00A34CE6">
      <w:r>
        <w:separator/>
      </w:r>
    </w:p>
  </w:footnote>
  <w:footnote w:type="continuationSeparator" w:id="0">
    <w:p w:rsidR="00A34CE6" w:rsidRDefault="00A34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7B5" w:rsidRDefault="006B37B5">
    <w:pPr>
      <w:widowControl w:val="0"/>
      <w:tabs>
        <w:tab w:val="right" w:pos="9360"/>
      </w:tabs>
      <w:rPr>
        <w:rFonts w:ascii="Courier New" w:hAnsi="Courier New"/>
      </w:rPr>
    </w:pPr>
    <w:r>
      <w:tab/>
    </w:r>
    <w:proofErr w:type="spellStart"/>
    <w:r>
      <w:rPr>
        <w:rFonts w:ascii="Courier New" w:hAnsi="Courier New"/>
      </w:rPr>
      <w:t>Shunn</w:t>
    </w:r>
    <w:proofErr w:type="spellEnd"/>
    <w:r>
      <w:rPr>
        <w:rFonts w:ascii="Courier New" w:hAnsi="Courier New"/>
      </w:rPr>
      <w:t xml:space="preserve"> / </w:t>
    </w:r>
    <w:bookmarkStart w:id="2" w:name="2"/>
    <w:bookmarkEnd w:id="2"/>
    <w:r>
      <w:rPr>
        <w:rFonts w:ascii="Courier New" w:hAnsi="Courier New"/>
      </w:rPr>
      <w:t xml:space="preserve">Earthquake / </w:t>
    </w:r>
    <w:r>
      <w:rPr>
        <w:rFonts w:ascii="Courier New" w:hAnsi="Courier New"/>
      </w:rP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7B5" w:rsidRDefault="00264864" w:rsidP="00264864">
    <w:pPr>
      <w:pStyle w:val="msHeader"/>
    </w:pPr>
    <w:r>
      <w:t>{</w:t>
    </w:r>
    <w:proofErr w:type="spellStart"/>
    <w:r w:rsidR="00B05704">
      <w:t>author_surname</w:t>
    </w:r>
    <w:proofErr w:type="spellEnd"/>
    <w:r>
      <w:t>}</w:t>
    </w:r>
    <w:r w:rsidR="006B37B5">
      <w:t xml:space="preserve"> / </w:t>
    </w:r>
    <w:r>
      <w:t>{</w:t>
    </w:r>
    <w:proofErr w:type="spellStart"/>
    <w:r w:rsidR="00B05704">
      <w:t>title_keyword</w:t>
    </w:r>
    <w:proofErr w:type="spellEnd"/>
    <w:r>
      <w:t>}</w:t>
    </w:r>
    <w:r w:rsidR="006B37B5">
      <w:t xml:space="preserve"> / </w:t>
    </w:r>
    <w:r w:rsidR="006B37B5"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04"/>
    <w:rsid w:val="000A23C7"/>
    <w:rsid w:val="00126A8D"/>
    <w:rsid w:val="00170495"/>
    <w:rsid w:val="001C1E6C"/>
    <w:rsid w:val="001E295C"/>
    <w:rsid w:val="002066B0"/>
    <w:rsid w:val="00212D4D"/>
    <w:rsid w:val="00264864"/>
    <w:rsid w:val="00277D92"/>
    <w:rsid w:val="002C6E0A"/>
    <w:rsid w:val="00301F1C"/>
    <w:rsid w:val="003D2A01"/>
    <w:rsid w:val="00412A7E"/>
    <w:rsid w:val="00501FB7"/>
    <w:rsid w:val="0053212E"/>
    <w:rsid w:val="00614395"/>
    <w:rsid w:val="006745DF"/>
    <w:rsid w:val="006B37B5"/>
    <w:rsid w:val="00887836"/>
    <w:rsid w:val="009F391A"/>
    <w:rsid w:val="00A34CE6"/>
    <w:rsid w:val="00A926F7"/>
    <w:rsid w:val="00B05704"/>
    <w:rsid w:val="00B14233"/>
    <w:rsid w:val="00B2061B"/>
    <w:rsid w:val="00B71AB0"/>
    <w:rsid w:val="00B93C76"/>
    <w:rsid w:val="00BC3F48"/>
    <w:rsid w:val="00BD3C85"/>
    <w:rsid w:val="00C30DD7"/>
    <w:rsid w:val="00D236B8"/>
    <w:rsid w:val="00D8799F"/>
    <w:rsid w:val="00D90E40"/>
    <w:rsid w:val="00DD12AD"/>
    <w:rsid w:val="00DF2CD7"/>
    <w:rsid w:val="00F22AB6"/>
    <w:rsid w:val="00F97DA1"/>
    <w:rsid w:val="00FE17C7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8F368"/>
  <w15:docId w15:val="{0B73160C-CBFB-4B2F-B078-336F6BEC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A7E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Text">
    <w:name w:val="msText"/>
    <w:qFormat/>
    <w:rsid w:val="000A23C7"/>
    <w:pPr>
      <w:widowControl w:val="0"/>
      <w:suppressLineNumbers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line="480" w:lineRule="exact"/>
      <w:contextualSpacing/>
    </w:pPr>
    <w:rPr>
      <w:rFonts w:ascii="Courier New" w:hAnsi="Courier New"/>
      <w:sz w:val="24"/>
    </w:rPr>
  </w:style>
  <w:style w:type="paragraph" w:customStyle="1" w:styleId="msContact">
    <w:name w:val="msContact"/>
    <w:basedOn w:val="msText"/>
    <w:qFormat/>
    <w:rsid w:val="00B14233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pos="9360"/>
      </w:tabs>
      <w:spacing w:line="240" w:lineRule="exact"/>
    </w:pPr>
  </w:style>
  <w:style w:type="paragraph" w:customStyle="1" w:styleId="msTitle">
    <w:name w:val="msTitle"/>
    <w:basedOn w:val="msText"/>
    <w:next w:val="msByline"/>
    <w:qFormat/>
    <w:rsid w:val="00D236B8"/>
    <w:pPr>
      <w:jc w:val="center"/>
    </w:pPr>
  </w:style>
  <w:style w:type="paragraph" w:customStyle="1" w:styleId="msByline">
    <w:name w:val="msByline"/>
    <w:basedOn w:val="msTitle"/>
    <w:next w:val="msText"/>
    <w:qFormat/>
    <w:rsid w:val="00D236B8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480"/>
    </w:pPr>
  </w:style>
  <w:style w:type="paragraph" w:customStyle="1" w:styleId="msHeader">
    <w:name w:val="msHeader"/>
    <w:basedOn w:val="msText"/>
    <w:qFormat/>
    <w:rsid w:val="00264864"/>
    <w:pPr>
      <w:tabs>
        <w:tab w:val="right" w:pos="9360"/>
      </w:tabs>
      <w:spacing w:line="240" w:lineRule="exact"/>
      <w:jc w:val="right"/>
    </w:pPr>
  </w:style>
  <w:style w:type="character" w:styleId="TextodoEspaoReservado">
    <w:name w:val="Placeholder Text"/>
    <w:basedOn w:val="Fontepargpadro"/>
    <w:uiPriority w:val="99"/>
    <w:semiHidden/>
    <w:rsid w:val="009F391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39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91A"/>
    <w:rPr>
      <w:rFonts w:ascii="Tahoma" w:hAnsi="Tahoma" w:cs="Tahoma"/>
      <w:sz w:val="16"/>
      <w:szCs w:val="16"/>
    </w:rPr>
  </w:style>
  <w:style w:type="paragraph" w:customStyle="1" w:styleId="msLnSpace">
    <w:name w:val="msLnSpace"/>
    <w:basedOn w:val="msTitle"/>
    <w:next w:val="msText"/>
    <w:qFormat/>
    <w:rsid w:val="00614395"/>
  </w:style>
  <w:style w:type="paragraph" w:styleId="Cabealho">
    <w:name w:val="header"/>
    <w:basedOn w:val="Normal"/>
    <w:link w:val="CabealhoChar"/>
    <w:uiPriority w:val="99"/>
    <w:unhideWhenUsed/>
    <w:rsid w:val="00B0570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5704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B0570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B0570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on\Desktop\Story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B1902-5510-4CDC-811C-EADE68C2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 Manuscript</Template>
  <TotalTime>6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Proper Manuscript Format</vt:lpstr>
      <vt:lpstr>Proper Manuscript Format</vt:lpstr>
    </vt:vector>
  </TitlesOfParts>
  <Company>Microsoft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 Manuscript Format</dc:title>
  <dc:creator>Moon</dc:creator>
  <cp:lastModifiedBy>Moon</cp:lastModifiedBy>
  <cp:revision>2</cp:revision>
  <cp:lastPrinted>2013-11-05T04:26:00Z</cp:lastPrinted>
  <dcterms:created xsi:type="dcterms:W3CDTF">2020-05-20T14:29:00Z</dcterms:created>
  <dcterms:modified xsi:type="dcterms:W3CDTF">2020-05-20T14:39:00Z</dcterms:modified>
</cp:coreProperties>
</file>